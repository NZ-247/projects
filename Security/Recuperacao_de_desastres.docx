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977" w:rsidRPr="00AB3977" w:rsidRDefault="00AB3977" w:rsidP="00AB39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B3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Recuperação de Desastres para Certificação </w:t>
      </w:r>
      <w:proofErr w:type="spellStart"/>
      <w:r w:rsidRPr="00AB3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CompTIA</w:t>
      </w:r>
      <w:proofErr w:type="spellEnd"/>
      <w:r w:rsidRPr="00AB3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A+</w:t>
      </w:r>
    </w:p>
    <w:p w:rsidR="00AB3977" w:rsidRPr="00AB3977" w:rsidRDefault="00AB3977" w:rsidP="00AB3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B397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Introdução à Recuperação de Desastres</w:t>
      </w:r>
    </w:p>
    <w:p w:rsidR="00AB3977" w:rsidRPr="00AB3977" w:rsidRDefault="00AB3977" w:rsidP="00AB3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recuperação de desastres (DR - </w:t>
      </w:r>
      <w:proofErr w:type="spellStart"/>
      <w:r w:rsidRPr="00AB397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Disaster</w:t>
      </w:r>
      <w:proofErr w:type="spellEnd"/>
      <w:r w:rsidRPr="00AB397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Recovery</w:t>
      </w: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é um conjunto de políticas, ferramentas e procedimentos que permitem a restauração ou continuidade de infraestruturas de tecnologia após um evento 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disruptivo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profissionais que buscam a certificação 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CompTIA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A+, entender os conceitos e práticas de DR é essencial, pois faz parte dos domínios de segurança e operações de TI.</w:t>
      </w:r>
    </w:p>
    <w:p w:rsidR="00AB3977" w:rsidRPr="00AB3977" w:rsidRDefault="00AB3977" w:rsidP="00AB3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B397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Tipos de Desastres</w:t>
      </w:r>
    </w:p>
    <w:p w:rsidR="00AB3977" w:rsidRPr="00AB3977" w:rsidRDefault="00AB3977" w:rsidP="00AB3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Desastres Naturais: Enchentes, terremotos, furacões.</w:t>
      </w:r>
    </w:p>
    <w:p w:rsidR="00AB3977" w:rsidRPr="00AB3977" w:rsidRDefault="00AB3977" w:rsidP="00AB3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Falhas Técnicas: Falhas de hardware, corrupção de dados, ataques de 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malware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B3977" w:rsidRPr="00AB3977" w:rsidRDefault="00AB3977" w:rsidP="00AB3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Erros Humanos: Exclusão acidental de arquivos, configurações incorretas.</w:t>
      </w:r>
    </w:p>
    <w:p w:rsidR="00AB3977" w:rsidRPr="00AB3977" w:rsidRDefault="00AB3977" w:rsidP="00AB3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B397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Componentes Principais de um Plano de Recuperação de Desastres</w:t>
      </w:r>
    </w:p>
    <w:p w:rsidR="00AB3977" w:rsidRPr="00AB3977" w:rsidRDefault="00AB3977" w:rsidP="00AB3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de Impacto nos Negócios (BIA):</w:t>
      </w:r>
    </w:p>
    <w:p w:rsidR="00AB3977" w:rsidRPr="00AB3977" w:rsidRDefault="00AB3977" w:rsidP="00AB39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Identifica sistemas críticos e o tempo máximo tolerável de inatividade (RTO - </w:t>
      </w:r>
      <w:r w:rsidRPr="00AB397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Recovery Time </w:t>
      </w:r>
      <w:proofErr w:type="spellStart"/>
      <w:r w:rsidRPr="00AB397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Objective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B3977" w:rsidRPr="00AB3977" w:rsidRDefault="00AB3977" w:rsidP="00AB39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a perda máxima de dados aceitável (RPO - </w:t>
      </w:r>
      <w:r w:rsidRPr="00AB397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Recovery Point </w:t>
      </w:r>
      <w:proofErr w:type="spellStart"/>
      <w:r w:rsidRPr="00AB397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Objective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B3977" w:rsidRPr="00AB3977" w:rsidRDefault="00AB3977" w:rsidP="00AB3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Estratégias de Backup:</w:t>
      </w:r>
    </w:p>
    <w:p w:rsidR="00AB3977" w:rsidRPr="00AB3977" w:rsidRDefault="00AB3977" w:rsidP="00AB39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Backup Completo: Cópia de todos os dados selecionados.</w:t>
      </w:r>
    </w:p>
    <w:p w:rsidR="00AB3977" w:rsidRPr="00AB3977" w:rsidRDefault="00AB3977" w:rsidP="00AB39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Backup Incremental: Cópia apenas dos dados alterados desde o último backup.</w:t>
      </w:r>
    </w:p>
    <w:p w:rsidR="00AB3977" w:rsidRPr="00AB3977" w:rsidRDefault="00AB3977" w:rsidP="00AB39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Backup Diferencial: Cópia dos dados alterados desde o último backup completo.</w:t>
      </w:r>
    </w:p>
    <w:p w:rsidR="00AB3977" w:rsidRPr="00AB3977" w:rsidRDefault="00AB3977" w:rsidP="00AB3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Soluções de Armazenamento:</w:t>
      </w:r>
    </w:p>
    <w:p w:rsidR="00AB3977" w:rsidRPr="00AB3977" w:rsidRDefault="00AB3977" w:rsidP="00AB39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Local (</w:t>
      </w:r>
      <w:proofErr w:type="spellStart"/>
      <w:r w:rsidRPr="00AB397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On-premises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): Discos externos, NAS (</w:t>
      </w:r>
      <w:r w:rsidRPr="00AB397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Network </w:t>
      </w:r>
      <w:proofErr w:type="spellStart"/>
      <w:r w:rsidRPr="00AB397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Attached</w:t>
      </w:r>
      <w:proofErr w:type="spellEnd"/>
      <w:r w:rsidRPr="00AB397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AB397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Storage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B3977" w:rsidRPr="00AB3977" w:rsidRDefault="00AB3977" w:rsidP="00AB39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Nuvem: Serviços como AWS, Google 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Backup.</w:t>
      </w:r>
    </w:p>
    <w:p w:rsidR="00AB3977" w:rsidRPr="00AB3977" w:rsidRDefault="00AB3977" w:rsidP="00AB39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Híbrido: Combinação de armazenamento local e em nuvem.</w:t>
      </w:r>
    </w:p>
    <w:p w:rsidR="00AB3977" w:rsidRPr="00AB3977" w:rsidRDefault="00AB3977" w:rsidP="00AB3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Sites de Recuperação:</w:t>
      </w:r>
    </w:p>
    <w:p w:rsidR="00AB3977" w:rsidRPr="00AB3977" w:rsidRDefault="00AB3977" w:rsidP="00AB39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Hot Site: Infraestrutura totalmente operacional, pronta para uso imediato.</w:t>
      </w:r>
    </w:p>
    <w:p w:rsidR="00AB3977" w:rsidRPr="00AB3977" w:rsidRDefault="00AB3977" w:rsidP="00AB39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Cold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Site: Espaço físico básico, sem equipamentos 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pré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-configurados.</w:t>
      </w:r>
    </w:p>
    <w:p w:rsidR="00AB3977" w:rsidRPr="00AB3977" w:rsidRDefault="00AB3977" w:rsidP="00AB39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Warm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Site: Equilíbrio entre hot e 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cold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alguns sistemas 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pré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-configurados.</w:t>
      </w:r>
    </w:p>
    <w:p w:rsidR="00AB3977" w:rsidRPr="00AB3977" w:rsidRDefault="00AB3977" w:rsidP="00AB3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B397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Ferramentas e Técnicas para Recuperação</w:t>
      </w:r>
    </w:p>
    <w:p w:rsidR="00AB3977" w:rsidRPr="00AB3977" w:rsidRDefault="00AB3977" w:rsidP="00AB3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Imagens de Disco (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Ghosting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:rsidR="00AB3977" w:rsidRPr="00AB3977" w:rsidRDefault="00AB3977" w:rsidP="00AB39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Ferramentas como 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Clonezilla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Acronis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imagens de sistemas inteiros.</w:t>
      </w:r>
    </w:p>
    <w:p w:rsidR="00AB3977" w:rsidRPr="00AB3977" w:rsidRDefault="00AB3977" w:rsidP="00AB3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Restauração de Sistemas:</w:t>
      </w:r>
    </w:p>
    <w:p w:rsidR="00AB3977" w:rsidRPr="00AB3977" w:rsidRDefault="00AB3977" w:rsidP="00AB39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Pontos de restauração no Windows (</w:t>
      </w:r>
      <w:r w:rsidRPr="00AB397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System </w:t>
      </w:r>
      <w:proofErr w:type="spellStart"/>
      <w:r w:rsidRPr="00AB397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Restore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B3977" w:rsidRPr="00AB3977" w:rsidRDefault="00AB3977" w:rsidP="00AB39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Recuperação de inicialização (</w:t>
      </w:r>
      <w:r w:rsidRPr="00AB397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Windows Recovery </w:t>
      </w:r>
      <w:proofErr w:type="spellStart"/>
      <w:r w:rsidRPr="00AB397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Environment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B3977" w:rsidRPr="00AB3977" w:rsidRDefault="00AB3977" w:rsidP="00AB3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Virtualização:</w:t>
      </w:r>
    </w:p>
    <w:p w:rsidR="00AB3977" w:rsidRPr="00AB3977" w:rsidRDefault="00AB3977" w:rsidP="00AB39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Máquinas virtuais (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VMs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) podem ser restauradas rapidamente a partir de snapshots.</w:t>
      </w:r>
    </w:p>
    <w:p w:rsidR="00AB3977" w:rsidRPr="00AB3977" w:rsidRDefault="00AB3977" w:rsidP="00AB3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RAID (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Redundant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Independent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Disks):</w:t>
      </w:r>
    </w:p>
    <w:p w:rsidR="00AB3977" w:rsidRPr="00AB3977" w:rsidRDefault="00AB3977" w:rsidP="00AB39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Níveis como RAID 1 (espelhamento) ou RAID 5 (paridade distribuída) oferecem redundância.</w:t>
      </w:r>
    </w:p>
    <w:p w:rsidR="00AB3977" w:rsidRPr="00AB3977" w:rsidRDefault="00AB3977" w:rsidP="00AB3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B397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Melhores Práticas para a Certificação A+</w:t>
      </w:r>
    </w:p>
    <w:p w:rsidR="00AB3977" w:rsidRPr="00AB3977" w:rsidRDefault="00AB3977" w:rsidP="00AB3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Documentação:</w:t>
      </w:r>
    </w:p>
    <w:p w:rsidR="00AB3977" w:rsidRPr="00AB3977" w:rsidRDefault="00AB3977" w:rsidP="00AB39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Manter registros detalhados de configurações de hardware e software.</w:t>
      </w:r>
    </w:p>
    <w:p w:rsidR="00AB3977" w:rsidRPr="00AB3977" w:rsidRDefault="00AB3977" w:rsidP="00AB39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Ter um plano de DR escrito e acessível.</w:t>
      </w:r>
    </w:p>
    <w:p w:rsidR="00AB3977" w:rsidRPr="00AB3977" w:rsidRDefault="00AB3977" w:rsidP="00AB3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Regulares:</w:t>
      </w:r>
    </w:p>
    <w:p w:rsidR="00AB3977" w:rsidRPr="00AB3977" w:rsidRDefault="00AB3977" w:rsidP="00AB39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Simular desastres para validar a eficácia do plano.</w:t>
      </w:r>
    </w:p>
    <w:p w:rsidR="00AB3977" w:rsidRPr="00AB3977" w:rsidRDefault="00AB3977" w:rsidP="00AB3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Segurança:</w:t>
      </w:r>
    </w:p>
    <w:p w:rsidR="00AB3977" w:rsidRPr="00AB3977" w:rsidRDefault="00AB3977" w:rsidP="00AB39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Criptografar backups para proteger dados sensíveis.</w:t>
      </w:r>
    </w:p>
    <w:p w:rsidR="00AB3977" w:rsidRPr="00AB3977" w:rsidRDefault="00AB3977" w:rsidP="00AB39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autenticação </w:t>
      </w:r>
      <w:proofErr w:type="spellStart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multifator</w:t>
      </w:r>
      <w:proofErr w:type="spellEnd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acessos remotos.</w:t>
      </w:r>
    </w:p>
    <w:p w:rsidR="00AB3977" w:rsidRPr="00AB3977" w:rsidRDefault="00AB3977" w:rsidP="00AB3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Atualizações:</w:t>
      </w:r>
    </w:p>
    <w:p w:rsidR="00AB3977" w:rsidRPr="00AB3977" w:rsidRDefault="00AB3977" w:rsidP="00AB39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Manter sistemas e ferramentas de backup atualizados.</w:t>
      </w:r>
    </w:p>
    <w:p w:rsidR="00AB3977" w:rsidRPr="00AB3977" w:rsidRDefault="00AB3977" w:rsidP="00AB3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B397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AB3977" w:rsidRPr="00AB3977" w:rsidRDefault="00AB3977" w:rsidP="00AB3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Dominar a recuperação de desastres é crucial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profissionais de TI, u</w:t>
      </w:r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m plano de DR eficaz minimiza o tempo de inatividade e protege os dados contra perdas irreparáveis. Certifique-se de compreender as ferramentas, técnicas e melhores 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ráticas</w:t>
      </w:r>
      <w:bookmarkStart w:id="0" w:name="_GoBack"/>
      <w:bookmarkEnd w:id="0"/>
      <w:r w:rsidRPr="00AB397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46F2F" w:rsidRDefault="00D46F2F"/>
    <w:sectPr w:rsidR="00D46F2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066" w:rsidRDefault="004A6066" w:rsidP="000A7D44">
      <w:pPr>
        <w:spacing w:after="0" w:line="240" w:lineRule="auto"/>
      </w:pPr>
      <w:r>
        <w:separator/>
      </w:r>
    </w:p>
  </w:endnote>
  <w:endnote w:type="continuationSeparator" w:id="0">
    <w:p w:rsidR="004A6066" w:rsidRDefault="004A6066" w:rsidP="000A7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066" w:rsidRDefault="004A6066" w:rsidP="000A7D44">
      <w:pPr>
        <w:spacing w:after="0" w:line="240" w:lineRule="auto"/>
      </w:pPr>
      <w:r>
        <w:separator/>
      </w:r>
    </w:p>
  </w:footnote>
  <w:footnote w:type="continuationSeparator" w:id="0">
    <w:p w:rsidR="004A6066" w:rsidRDefault="004A6066" w:rsidP="000A7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D44" w:rsidRDefault="000A7D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-430530</wp:posOffset>
          </wp:positionV>
          <wp:extent cx="1314450" cy="874395"/>
          <wp:effectExtent l="0" t="0" r="0" b="1905"/>
          <wp:wrapThrough wrapText="bothSides">
            <wp:wrapPolygon edited="0">
              <wp:start x="0" y="0"/>
              <wp:lineTo x="0" y="21176"/>
              <wp:lineTo x="21287" y="21176"/>
              <wp:lineTo x="21287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874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A7D44" w:rsidRDefault="000A7D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5A30"/>
    <w:multiLevelType w:val="multilevel"/>
    <w:tmpl w:val="78F2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73FDB"/>
    <w:multiLevelType w:val="multilevel"/>
    <w:tmpl w:val="FDFE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278A3"/>
    <w:multiLevelType w:val="multilevel"/>
    <w:tmpl w:val="9EC0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44AB7"/>
    <w:multiLevelType w:val="multilevel"/>
    <w:tmpl w:val="10EE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77"/>
    <w:rsid w:val="000A7D44"/>
    <w:rsid w:val="004A6066"/>
    <w:rsid w:val="006E2FBB"/>
    <w:rsid w:val="00AB3977"/>
    <w:rsid w:val="00D4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50293C"/>
  <w15:chartTrackingRefBased/>
  <w15:docId w15:val="{5F76C485-E4C2-45C1-B408-27A5B87F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3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3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7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7D44"/>
  </w:style>
  <w:style w:type="paragraph" w:styleId="Rodap">
    <w:name w:val="footer"/>
    <w:basedOn w:val="Normal"/>
    <w:link w:val="RodapChar"/>
    <w:uiPriority w:val="99"/>
    <w:unhideWhenUsed/>
    <w:rsid w:val="000A7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7D44"/>
  </w:style>
  <w:style w:type="character" w:customStyle="1" w:styleId="Ttulo1Char">
    <w:name w:val="Título 1 Char"/>
    <w:basedOn w:val="Fontepargpadro"/>
    <w:link w:val="Ttulo1"/>
    <w:uiPriority w:val="9"/>
    <w:rsid w:val="00AB39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39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B39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ma\OneDrive\Documentos\Modelos%20Personalizados%20do%20Office\MT%20-%200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MT - 00.dotx</Template>
  <TotalTime>2</TotalTime>
  <Pages>2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Lima</dc:creator>
  <cp:keywords/>
  <dc:description/>
  <cp:lastModifiedBy>Alan Maciel Lima De Jesus EXTERNO</cp:lastModifiedBy>
  <cp:revision>1</cp:revision>
  <dcterms:created xsi:type="dcterms:W3CDTF">2025-06-16T14:28:00Z</dcterms:created>
  <dcterms:modified xsi:type="dcterms:W3CDTF">2025-06-16T14:30:00Z</dcterms:modified>
</cp:coreProperties>
</file>